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9E7F" w14:textId="5988BB86" w:rsidR="00965D17" w:rsidRPr="00005FAA" w:rsidRDefault="008E1B10" w:rsidP="00965D17">
      <w:pPr>
        <w:pStyle w:val="Date"/>
      </w:pPr>
      <w:r>
        <w:t>Tuesday</w:t>
      </w:r>
      <w:r w:rsidR="00E7061A">
        <w:t xml:space="preserve">, </w:t>
      </w:r>
      <w:r w:rsidR="006F5774">
        <w:t>5</w:t>
      </w:r>
      <w:r>
        <w:t xml:space="preserve"> April </w:t>
      </w:r>
      <w:r w:rsidR="0046719E">
        <w:t>2018</w:t>
      </w:r>
    </w:p>
    <w:sdt>
      <w:sdtPr>
        <w:alias w:val="Recipient Name:"/>
        <w:tag w:val="Recipient Name:"/>
        <w:id w:val="329652792"/>
        <w:placeholder>
          <w:docPart w:val="F501427B22CC46AF8FF69D547EE4D6B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469A5D8E" w14:textId="52C97D0D" w:rsidR="00965D17" w:rsidRDefault="008E1B10" w:rsidP="00965D17">
          <w:pPr>
            <w:pStyle w:val="Address"/>
          </w:pPr>
          <w:r>
            <w:t>Karen Moore</w:t>
          </w:r>
        </w:p>
      </w:sdtContent>
    </w:sdt>
    <w:p w14:paraId="2B03EE53" w14:textId="719DD4F0" w:rsidR="0076387D" w:rsidRDefault="00271E6F" w:rsidP="0076387D">
      <w:pPr>
        <w:pStyle w:val="Address"/>
      </w:pPr>
      <w:r>
        <w:t>Technology Director</w:t>
      </w:r>
    </w:p>
    <w:p w14:paraId="50DAA28B" w14:textId="77777777" w:rsidR="0076387D" w:rsidRDefault="0046719E" w:rsidP="0076387D">
      <w:pPr>
        <w:pStyle w:val="Address"/>
      </w:pPr>
      <w:r>
        <w:t>Humana, Inc.</w:t>
      </w:r>
    </w:p>
    <w:p w14:paraId="6E9A97C5" w14:textId="77777777" w:rsidR="0046719E" w:rsidRDefault="0046719E" w:rsidP="0046719E">
      <w:pPr>
        <w:pStyle w:val="Address"/>
      </w:pPr>
      <w:r>
        <w:t xml:space="preserve">500 W. Main Street </w:t>
      </w:r>
    </w:p>
    <w:p w14:paraId="3BBD4246" w14:textId="77777777" w:rsidR="0046719E" w:rsidRPr="0046719E" w:rsidRDefault="0046719E" w:rsidP="0046719E">
      <w:pPr>
        <w:pStyle w:val="Address"/>
      </w:pPr>
      <w:r>
        <w:t>Louisville, KY 40202</w:t>
      </w:r>
      <w:r>
        <w:tab/>
      </w:r>
    </w:p>
    <w:p w14:paraId="66A44BDF" w14:textId="1A2CA002" w:rsidR="00965D17" w:rsidRDefault="00144DA7" w:rsidP="00E7061A">
      <w:pPr>
        <w:pStyle w:val="Salutation"/>
        <w:spacing w:before="600"/>
      </w:pPr>
      <w:r>
        <w:t>Mr</w:t>
      </w:r>
      <w:r w:rsidR="008E1B10">
        <w:t>s</w:t>
      </w:r>
      <w:r>
        <w:t>.</w:t>
      </w:r>
      <w:r w:rsidR="00965D17">
        <w:t xml:space="preserve"> </w:t>
      </w:r>
      <w:sdt>
        <w:sdtPr>
          <w:alias w:val="Recipient Name:"/>
          <w:tag w:val="Recipient Name:"/>
          <w:id w:val="1710682847"/>
          <w:placeholder>
            <w:docPart w:val="F1DD00CD2509432587F754BE863AB55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8E1B10">
            <w:t>Karen Moore</w:t>
          </w:r>
        </w:sdtContent>
      </w:sdt>
      <w:r w:rsidR="00965D17">
        <w:t>:</w:t>
      </w:r>
    </w:p>
    <w:p w14:paraId="47FF9F0D" w14:textId="1219AB2C" w:rsidR="00965D17" w:rsidRDefault="003E338E" w:rsidP="00801942">
      <w:r>
        <w:t xml:space="preserve">The position </w:t>
      </w:r>
      <w:r w:rsidR="00801942">
        <w:t xml:space="preserve">I am </w:t>
      </w:r>
      <w:r>
        <w:t>contacting you</w:t>
      </w:r>
      <w:r w:rsidR="00801942">
        <w:t xml:space="preserve"> for </w:t>
      </w:r>
      <w:r>
        <w:t>is the</w:t>
      </w:r>
      <w:r w:rsidR="008E1B10">
        <w:t xml:space="preserve"> open requisition</w:t>
      </w:r>
      <w:r w:rsidR="00801942">
        <w:t xml:space="preserve"> </w:t>
      </w:r>
      <w:r>
        <w:t xml:space="preserve">for Technology Consultant </w:t>
      </w:r>
      <w:r w:rsidR="00801942">
        <w:t xml:space="preserve">within the Information </w:t>
      </w:r>
      <w:r w:rsidR="00FA566A">
        <w:t>Management &amp; Analytics</w:t>
      </w:r>
      <w:r w:rsidR="00801942">
        <w:t xml:space="preserve"> – </w:t>
      </w:r>
      <w:r w:rsidR="00A85CDB">
        <w:t>Data Analytics Architecture</w:t>
      </w:r>
      <w:r w:rsidR="00801942">
        <w:t xml:space="preserve"> area at Humana</w:t>
      </w:r>
      <w:r w:rsidR="00A85CDB">
        <w:t xml:space="preserve">, Inc. </w:t>
      </w:r>
      <w:r w:rsidR="00271E6F">
        <w:t xml:space="preserve">I </w:t>
      </w:r>
      <w:r w:rsidR="00801942">
        <w:t>believe that I have the necessary skills and motivation to be the ideal candidate for</w:t>
      </w:r>
      <w:r w:rsidR="00271E6F">
        <w:t xml:space="preserve"> </w:t>
      </w:r>
      <w:r w:rsidR="00FA566A">
        <w:t>this Technology Consultant role</w:t>
      </w:r>
      <w:r w:rsidR="00801942">
        <w:t>. I have the experience of translating business needs to IT</w:t>
      </w:r>
      <w:r w:rsidR="001B2EE7">
        <w:t xml:space="preserve"> </w:t>
      </w:r>
      <w:r w:rsidR="00801942">
        <w:t xml:space="preserve">planning and understanding for </w:t>
      </w:r>
      <w:r w:rsidR="001B2EE7">
        <w:t xml:space="preserve">solution development </w:t>
      </w:r>
      <w:r w:rsidR="00801942">
        <w:t>project</w:t>
      </w:r>
      <w:r w:rsidR="001B2EE7">
        <w:t>s</w:t>
      </w:r>
      <w:r w:rsidR="00801942">
        <w:t xml:space="preserve"> </w:t>
      </w:r>
      <w:r w:rsidR="00FA566A">
        <w:t>in addition to managing tasks and projects in a fast-paced, dynamic environment</w:t>
      </w:r>
      <w:r w:rsidR="00801942">
        <w:t>.</w:t>
      </w:r>
    </w:p>
    <w:p w14:paraId="348584EC" w14:textId="3A8014F9" w:rsidR="00E7061A" w:rsidRDefault="00801942" w:rsidP="00801942">
      <w:r>
        <w:t xml:space="preserve">I have been working as an intern within Humana’s IT Solution Engineering area for </w:t>
      </w:r>
      <w:r w:rsidR="00271E6F">
        <w:t xml:space="preserve">just under two </w:t>
      </w:r>
      <w:r>
        <w:t>years on teams for Center for Medicaid &amp; Medicare Services Audit IT, Enterprise Messaging Analytics, and in conjunction with business teams for solutions to their business needs. I have</w:t>
      </w:r>
      <w:r w:rsidR="00E7061A">
        <w:t xml:space="preserve"> skills that</w:t>
      </w:r>
      <w:r w:rsidR="00FA566A">
        <w:t xml:space="preserve"> </w:t>
      </w:r>
      <w:r w:rsidR="00E7061A">
        <w:t>have</w:t>
      </w:r>
      <w:r>
        <w:t xml:space="preserve"> been </w:t>
      </w:r>
      <w:r w:rsidR="00FA566A">
        <w:t xml:space="preserve">enhanced </w:t>
      </w:r>
      <w:r w:rsidR="006F5774">
        <w:t>regarding</w:t>
      </w:r>
      <w:r w:rsidR="00FA566A">
        <w:t xml:space="preserve"> analytical and problem solving, satisf</w:t>
      </w:r>
      <w:r w:rsidR="006F5774">
        <w:t>ying</w:t>
      </w:r>
      <w:r w:rsidR="00FA566A">
        <w:t xml:space="preserve"> strict deadlines, and </w:t>
      </w:r>
      <w:r w:rsidR="006F5774">
        <w:t>optimizing processes</w:t>
      </w:r>
      <w:r w:rsidR="00E7061A">
        <w:t xml:space="preserve"> for the past 2 years, </w:t>
      </w:r>
      <w:r w:rsidR="00271E6F">
        <w:t>using</w:t>
      </w:r>
      <w:r w:rsidR="00FA566A">
        <w:t xml:space="preserve"> a variety of tools</w:t>
      </w:r>
      <w:r w:rsidR="006F5774">
        <w:t xml:space="preserve"> and programming languages</w:t>
      </w:r>
      <w:r w:rsidR="00FA566A">
        <w:t xml:space="preserve"> listed below</w:t>
      </w:r>
      <w:r w:rsidR="00E7061A">
        <w:t>:</w:t>
      </w:r>
      <w:r>
        <w:t xml:space="preserve"> </w:t>
      </w:r>
    </w:p>
    <w:p w14:paraId="01492B5A" w14:textId="342BED19" w:rsidR="00E7061A" w:rsidRDefault="00271E6F" w:rsidP="00E7061A">
      <w:pPr>
        <w:pStyle w:val="ListParagraph"/>
        <w:numPr>
          <w:ilvl w:val="0"/>
          <w:numId w:val="17"/>
        </w:numPr>
      </w:pPr>
      <w:r>
        <w:t xml:space="preserve">Microsoft </w:t>
      </w:r>
      <w:r w:rsidR="00801942">
        <w:t>SQL</w:t>
      </w:r>
      <w:r w:rsidR="00E7061A">
        <w:t xml:space="preserve"> Server</w:t>
      </w:r>
    </w:p>
    <w:p w14:paraId="0286CE36" w14:textId="77777777" w:rsidR="006F5774" w:rsidRDefault="006F5774" w:rsidP="006F5774">
      <w:pPr>
        <w:pStyle w:val="ListParagraph"/>
        <w:numPr>
          <w:ilvl w:val="0"/>
          <w:numId w:val="17"/>
        </w:numPr>
      </w:pPr>
      <w:r>
        <w:t>TOAD for Oracle</w:t>
      </w:r>
    </w:p>
    <w:p w14:paraId="6F10D876" w14:textId="4143025B" w:rsidR="00E7061A" w:rsidRDefault="006F5774" w:rsidP="00E7061A">
      <w:pPr>
        <w:pStyle w:val="ListParagraph"/>
        <w:numPr>
          <w:ilvl w:val="0"/>
          <w:numId w:val="17"/>
        </w:numPr>
      </w:pPr>
      <w:r>
        <w:t>.NET Framework (C#)</w:t>
      </w:r>
    </w:p>
    <w:p w14:paraId="4AEA0867" w14:textId="77777777" w:rsidR="00E7061A" w:rsidRDefault="00E7061A" w:rsidP="00E7061A">
      <w:pPr>
        <w:pStyle w:val="ListParagraph"/>
        <w:numPr>
          <w:ilvl w:val="0"/>
          <w:numId w:val="17"/>
        </w:numPr>
      </w:pPr>
      <w:r>
        <w:t>Team Foundation Server</w:t>
      </w:r>
    </w:p>
    <w:p w14:paraId="0F512CC4" w14:textId="5A3141AA" w:rsidR="00E7061A" w:rsidRDefault="00E7061A" w:rsidP="00E7061A">
      <w:pPr>
        <w:pStyle w:val="ListParagraph"/>
        <w:numPr>
          <w:ilvl w:val="0"/>
          <w:numId w:val="17"/>
        </w:numPr>
      </w:pPr>
      <w:r>
        <w:t>Git</w:t>
      </w:r>
      <w:r w:rsidR="006F5774">
        <w:t xml:space="preserve"> &amp; TortoiseGit</w:t>
      </w:r>
    </w:p>
    <w:p w14:paraId="382F0A69" w14:textId="1496C689" w:rsidR="00E7061A" w:rsidRDefault="00E7061A" w:rsidP="00E7061A">
      <w:pPr>
        <w:pStyle w:val="ListParagraph"/>
        <w:numPr>
          <w:ilvl w:val="0"/>
          <w:numId w:val="17"/>
        </w:numPr>
      </w:pPr>
      <w:r>
        <w:t>Other various systems</w:t>
      </w:r>
      <w:r w:rsidR="00271E6F">
        <w:t xml:space="preserve"> and tools</w:t>
      </w:r>
      <w:r>
        <w:t xml:space="preserve"> that we have been researching for automated testing options for our CMS Automated Universe Generation project.</w:t>
      </w:r>
    </w:p>
    <w:p w14:paraId="7FAF2240" w14:textId="09DAC48E" w:rsidR="00E7061A" w:rsidRDefault="00E7061A" w:rsidP="00E7061A">
      <w:r>
        <w:t xml:space="preserve">Thank you for taking the time out of your day to review my resume and cover letter for the position of </w:t>
      </w:r>
      <w:r w:rsidR="006F5774">
        <w:t>Technology Consultant</w:t>
      </w:r>
      <w:r>
        <w:t xml:space="preserve"> within Humana’s IT </w:t>
      </w:r>
      <w:r w:rsidR="006F5774">
        <w:t xml:space="preserve">Data Analytics Architecture </w:t>
      </w:r>
      <w:r w:rsidR="00144DA7">
        <w:t>area</w:t>
      </w:r>
      <w:r>
        <w:t xml:space="preserve">. I look forward to hearing updates from you about the progress of my application. I can be </w:t>
      </w:r>
      <w:r w:rsidR="006F5774">
        <w:t>contacted at any of the contact information on the attached resume.</w:t>
      </w:r>
    </w:p>
    <w:p w14:paraId="19E1392A" w14:textId="705AB0E2" w:rsidR="00144DA7" w:rsidRPr="00144DA7" w:rsidRDefault="000E4942" w:rsidP="00144DA7">
      <w:pPr>
        <w:pStyle w:val="Closing"/>
        <w:spacing w:before="600"/>
      </w:pPr>
      <w:r>
        <w:t>Thanks in advance</w:t>
      </w:r>
      <w:r w:rsidR="00965D17">
        <w:t>,</w:t>
      </w:r>
    </w:p>
    <w:p w14:paraId="2264AB98" w14:textId="3F0D4541" w:rsidR="00B50B2B" w:rsidRDefault="000B5671" w:rsidP="00B50B2B">
      <w:pPr>
        <w:pStyle w:val="Closing"/>
        <w:spacing w:before="360" w:line="240" w:lineRule="auto"/>
      </w:pPr>
      <w:sdt>
        <w:sdtPr>
          <w:alias w:val="Your Name:"/>
          <w:tag w:val="Your Name:"/>
          <w:id w:val="-80522426"/>
          <w:placeholder>
            <w:docPart w:val="C1566B282754466B9314503E0C8549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B50B2B">
            <w:br/>
          </w:r>
          <w:r w:rsidR="00271E6F">
            <w:t>William Tyler Brown</w:t>
          </w:r>
        </w:sdtContent>
      </w:sdt>
    </w:p>
    <w:p w14:paraId="7B26A71A" w14:textId="77777777" w:rsidR="00B50B2B" w:rsidRPr="00B50B2B" w:rsidRDefault="00B50B2B" w:rsidP="00B50B2B">
      <w:pPr>
        <w:pStyle w:val="Signature"/>
      </w:pPr>
      <w:bookmarkStart w:id="0" w:name="_GoBack"/>
      <w:bookmarkEnd w:id="0"/>
    </w:p>
    <w:sectPr w:rsidR="00B50B2B" w:rsidRPr="00B50B2B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FADBF" w14:textId="77777777" w:rsidR="000B5671" w:rsidRDefault="000B5671">
      <w:pPr>
        <w:spacing w:after="0"/>
      </w:pPr>
      <w:r>
        <w:separator/>
      </w:r>
    </w:p>
  </w:endnote>
  <w:endnote w:type="continuationSeparator" w:id="0">
    <w:p w14:paraId="354949A4" w14:textId="77777777" w:rsidR="000B5671" w:rsidRDefault="000B5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8A43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D7F1" w14:textId="77777777" w:rsidR="000B5671" w:rsidRDefault="000B5671">
      <w:pPr>
        <w:spacing w:after="0"/>
      </w:pPr>
      <w:r>
        <w:separator/>
      </w:r>
    </w:p>
  </w:footnote>
  <w:footnote w:type="continuationSeparator" w:id="0">
    <w:p w14:paraId="51620713" w14:textId="77777777" w:rsidR="000B5671" w:rsidRDefault="000B5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881D2F"/>
    <w:multiLevelType w:val="hybridMultilevel"/>
    <w:tmpl w:val="A55C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E"/>
    <w:rsid w:val="00096482"/>
    <w:rsid w:val="000B5671"/>
    <w:rsid w:val="000D5AB1"/>
    <w:rsid w:val="000E4942"/>
    <w:rsid w:val="000F6D29"/>
    <w:rsid w:val="00144DA7"/>
    <w:rsid w:val="001B2EE7"/>
    <w:rsid w:val="002045EB"/>
    <w:rsid w:val="00271E6F"/>
    <w:rsid w:val="00293B83"/>
    <w:rsid w:val="002F137C"/>
    <w:rsid w:val="00302A2C"/>
    <w:rsid w:val="00381669"/>
    <w:rsid w:val="003E338E"/>
    <w:rsid w:val="0046719E"/>
    <w:rsid w:val="0052105A"/>
    <w:rsid w:val="00673C35"/>
    <w:rsid w:val="006A3CE7"/>
    <w:rsid w:val="006F5774"/>
    <w:rsid w:val="0076387D"/>
    <w:rsid w:val="0078798E"/>
    <w:rsid w:val="00801942"/>
    <w:rsid w:val="00832853"/>
    <w:rsid w:val="0083414D"/>
    <w:rsid w:val="008E1B10"/>
    <w:rsid w:val="008F15C5"/>
    <w:rsid w:val="00965D17"/>
    <w:rsid w:val="00A27383"/>
    <w:rsid w:val="00A736B0"/>
    <w:rsid w:val="00A85CDB"/>
    <w:rsid w:val="00B50B2B"/>
    <w:rsid w:val="00C83E3C"/>
    <w:rsid w:val="00D02A74"/>
    <w:rsid w:val="00D905F1"/>
    <w:rsid w:val="00DF56DD"/>
    <w:rsid w:val="00E7061A"/>
    <w:rsid w:val="00F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8DB3"/>
  <w15:chartTrackingRefBased/>
  <w15:docId w15:val="{03A7DDCE-DC96-4F58-8826-38107C5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942"/>
  </w:style>
  <w:style w:type="paragraph" w:styleId="Heading1">
    <w:name w:val="heading 1"/>
    <w:basedOn w:val="Normal"/>
    <w:next w:val="Normal"/>
    <w:link w:val="Heading1Char"/>
    <w:uiPriority w:val="9"/>
    <w:qFormat/>
    <w:rsid w:val="000E4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4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Date">
    <w:name w:val="Date"/>
    <w:basedOn w:val="Normal"/>
    <w:next w:val="Address"/>
    <w:link w:val="DateChar"/>
    <w:uiPriority w:val="2"/>
    <w:unhideWhenUsed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494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42"/>
    <w:pPr>
      <w:numPr>
        <w:ilvl w:val="1"/>
      </w:numPr>
    </w:pPr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rsid w:val="000E4942"/>
    <w:rPr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4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942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0E4942"/>
    <w:rPr>
      <w:b/>
      <w:bCs/>
      <w:smallCaps/>
      <w:color w:val="404040" w:themeColor="text1" w:themeTint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4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942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4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4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4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42"/>
    <w:rPr>
      <w:rFonts w:asciiTheme="majorHAnsi" w:eastAsiaTheme="majorEastAsia" w:hAnsiTheme="majorHAnsi" w:cstheme="majorBidi"/>
      <w:i/>
      <w:iCs/>
    </w:rPr>
  </w:style>
  <w:style w:type="character" w:styleId="Strong">
    <w:name w:val="Strong"/>
    <w:basedOn w:val="DefaultParagraphFont"/>
    <w:uiPriority w:val="22"/>
    <w:qFormat/>
    <w:rsid w:val="000E49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E4942"/>
    <w:rPr>
      <w:i/>
      <w:iCs/>
      <w:color w:val="auto"/>
    </w:rPr>
  </w:style>
  <w:style w:type="paragraph" w:styleId="NoSpacing">
    <w:name w:val="No Spacing"/>
    <w:uiPriority w:val="1"/>
    <w:qFormat/>
    <w:rsid w:val="000E49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9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4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E494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4942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0E49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942"/>
    <w:pPr>
      <w:outlineLvl w:val="9"/>
    </w:pPr>
  </w:style>
  <w:style w:type="paragraph" w:styleId="ListParagraph">
    <w:name w:val="List Paragraph"/>
    <w:basedOn w:val="Normal"/>
    <w:uiPriority w:val="34"/>
    <w:qFormat/>
    <w:rsid w:val="00E7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row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1427B22CC46AF8FF69D547EE4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FAF8-8640-42E3-9C41-08FC99124782}"/>
      </w:docPartPr>
      <w:docPartBody>
        <w:p w:rsidR="00CA55EC" w:rsidRDefault="00E26FFA">
          <w:pPr>
            <w:pStyle w:val="F501427B22CC46AF8FF69D547EE4D6BB"/>
          </w:pPr>
          <w:r>
            <w:t>Recipient Name</w:t>
          </w:r>
        </w:p>
      </w:docPartBody>
    </w:docPart>
    <w:docPart>
      <w:docPartPr>
        <w:name w:val="F1DD00CD2509432587F754BE863AB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97D0-7760-4D77-807D-190F9901A7C7}"/>
      </w:docPartPr>
      <w:docPartBody>
        <w:p w:rsidR="00CA55EC" w:rsidRDefault="00E26FFA">
          <w:pPr>
            <w:pStyle w:val="F1DD00CD2509432587F754BE863AB551"/>
          </w:pPr>
          <w:r>
            <w:t>Recipient Name</w:t>
          </w:r>
        </w:p>
      </w:docPartBody>
    </w:docPart>
    <w:docPart>
      <w:docPartPr>
        <w:name w:val="C1566B282754466B9314503E0C854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D9ED2-416F-4098-BC0F-F7B5FBF89FA3}"/>
      </w:docPartPr>
      <w:docPartBody>
        <w:p w:rsidR="00CA55EC" w:rsidRDefault="00E26FFA">
          <w:pPr>
            <w:pStyle w:val="C1566B282754466B9314503E0C8549A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A"/>
    <w:rsid w:val="009A6AF3"/>
    <w:rsid w:val="009F48F0"/>
    <w:rsid w:val="00C0784F"/>
    <w:rsid w:val="00CA55EC"/>
    <w:rsid w:val="00D35E08"/>
    <w:rsid w:val="00D6420E"/>
    <w:rsid w:val="00E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9B3200F5E48FFA3DC5A4690FCF7E6">
    <w:name w:val="3B69B3200F5E48FFA3DC5A4690FCF7E6"/>
  </w:style>
  <w:style w:type="paragraph" w:customStyle="1" w:styleId="C2787AD2096C465F99F189FEF34DCF6A">
    <w:name w:val="C2787AD2096C465F99F189FEF34DCF6A"/>
  </w:style>
  <w:style w:type="paragraph" w:customStyle="1" w:styleId="674B4FB14C2C49F7847986BB63F9943E">
    <w:name w:val="674B4FB14C2C49F7847986BB63F9943E"/>
  </w:style>
  <w:style w:type="paragraph" w:customStyle="1" w:styleId="F75F0816EC33457AB454DC35894F89D5">
    <w:name w:val="F75F0816EC33457AB454DC35894F89D5"/>
  </w:style>
  <w:style w:type="paragraph" w:customStyle="1" w:styleId="E893CF04B3B24EAEB7D2FC2B4E1119C8">
    <w:name w:val="E893CF04B3B24EAEB7D2FC2B4E1119C8"/>
  </w:style>
  <w:style w:type="paragraph" w:customStyle="1" w:styleId="F501427B22CC46AF8FF69D547EE4D6BB">
    <w:name w:val="F501427B22CC46AF8FF69D547EE4D6BB"/>
  </w:style>
  <w:style w:type="paragraph" w:customStyle="1" w:styleId="FA341371694040F4B99FA4F5E8D58A71">
    <w:name w:val="FA341371694040F4B99FA4F5E8D58A71"/>
  </w:style>
  <w:style w:type="paragraph" w:customStyle="1" w:styleId="35146B521DDF4158A6BBB981DB3A8792">
    <w:name w:val="35146B521DDF4158A6BBB981DB3A8792"/>
  </w:style>
  <w:style w:type="paragraph" w:customStyle="1" w:styleId="CCA18F17571049ABA44EC3F8FD03BB07">
    <w:name w:val="CCA18F17571049ABA44EC3F8FD03BB07"/>
  </w:style>
  <w:style w:type="paragraph" w:customStyle="1" w:styleId="F1DD00CD2509432587F754BE863AB551">
    <w:name w:val="F1DD00CD2509432587F754BE863AB551"/>
  </w:style>
  <w:style w:type="paragraph" w:customStyle="1" w:styleId="E9AA45117A7A44A7B96A0E9935346D7E">
    <w:name w:val="E9AA45117A7A44A7B96A0E9935346D7E"/>
  </w:style>
  <w:style w:type="paragraph" w:customStyle="1" w:styleId="9AD8B8870C8046E993EA229744833731">
    <w:name w:val="9AD8B8870C8046E993EA229744833731"/>
  </w:style>
  <w:style w:type="paragraph" w:customStyle="1" w:styleId="C1566B282754466B9314503E0C8549AE">
    <w:name w:val="C1566B282754466B9314503E0C854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Karen Moore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137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William Tyler Brown</dc:creator>
  <cp:keywords/>
  <dc:description/>
  <cp:lastModifiedBy>Brown,William Tyler</cp:lastModifiedBy>
  <cp:revision>6</cp:revision>
  <dcterms:created xsi:type="dcterms:W3CDTF">2018-01-09T19:03:00Z</dcterms:created>
  <dcterms:modified xsi:type="dcterms:W3CDTF">2018-04-05T21:04:00Z</dcterms:modified>
</cp:coreProperties>
</file>